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F4" w:rsidRDefault="008457DC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C63C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5CEB106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63C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3F1DF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F1DF4" w:rsidRDefault="003F1DF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F1DF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3F1DF4" w:rsidRDefault="008457DC" w:rsidP="009D76B2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1871951218"/>
                                          <w:placeholder>
                                            <w:docPart w:val="63653CAE8ED644189F84CCFFD5B0447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D76B2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프</w:t>
                                          </w:r>
                                          <w:r w:rsidR="009D76B2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로젝</w:t>
                                          </w:r>
                                          <w:r w:rsidR="009D76B2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트</w:t>
                                          </w:r>
                                          <w:r w:rsidR="009D76B2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18328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제</w:t>
                                          </w:r>
                                          <w:r w:rsidR="0018328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안서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3F1DF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3F1DF4" w:rsidRDefault="003F1DF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3F1DF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3F1DF4" w:rsidRDefault="008457DC" w:rsidP="00D37745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040323290"/>
                                          <w:placeholder>
                                            <w:docPart w:val="DF0E7DA09E8B413B8237DB3EE81A1C6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85E4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&lt;</w:t>
                                          </w:r>
                                          <w:r w:rsidR="00D3774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픽</w:t>
                                          </w:r>
                                          <w:r w:rsidR="00D3774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셔너</w:t>
                                          </w:r>
                                          <w:r w:rsidR="00D3774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  <w:r w:rsidR="00C85E47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&gt; </w:t>
                                          </w:r>
                                          <w:r w:rsidR="0018328F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제</w:t>
                                          </w:r>
                                          <w:r w:rsidR="0018328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안서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3F1DF4" w:rsidRDefault="003F1DF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3F1DF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F1DF4" w:rsidRDefault="003F1DF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F1DF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3F1DF4" w:rsidRDefault="008457DC" w:rsidP="009D76B2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1871951218"/>
                                    <w:placeholder>
                                      <w:docPart w:val="63653CAE8ED644189F84CCFFD5B0447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76B2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프</w:t>
                                    </w:r>
                                    <w:r w:rsidR="009D76B2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로젝</w:t>
                                    </w:r>
                                    <w:r w:rsidR="009D76B2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트</w:t>
                                    </w:r>
                                    <w:r w:rsidR="009D76B2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8328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제</w:t>
                                    </w:r>
                                    <w:r w:rsidR="0018328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안서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3F1DF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3F1DF4" w:rsidRDefault="003F1DF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3F1DF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3F1DF4" w:rsidRDefault="008457DC" w:rsidP="00D37745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040323290"/>
                                    <w:placeholder>
                                      <w:docPart w:val="DF0E7DA09E8B413B8237DB3EE81A1C6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5E47">
                                      <w:rPr>
                                        <w:sz w:val="36"/>
                                        <w:szCs w:val="36"/>
                                      </w:rPr>
                                      <w:t>&lt;</w:t>
                                    </w:r>
                                    <w:r w:rsidR="00D3774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픽</w:t>
                                    </w:r>
                                    <w:r w:rsidR="00D37745">
                                      <w:rPr>
                                        <w:sz w:val="36"/>
                                        <w:szCs w:val="36"/>
                                      </w:rPr>
                                      <w:t>셔너</w:t>
                                    </w:r>
                                    <w:r w:rsidR="00D3774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  <w:r w:rsidR="00C85E47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&gt; </w:t>
                                    </w:r>
                                    <w:r w:rsidR="0018328F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제</w:t>
                                    </w:r>
                                    <w:r w:rsidR="0018328F">
                                      <w:rPr>
                                        <w:sz w:val="36"/>
                                        <w:szCs w:val="36"/>
                                      </w:rPr>
                                      <w:t>안서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3F1DF4" w:rsidRDefault="003F1DF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63C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F1DF4" w:rsidRDefault="008457D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85E4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컴</w:t>
                                    </w:r>
                                    <w:r w:rsidR="00C85E47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퓨터공학</w:t>
                                    </w:r>
                                    <w:r w:rsidR="00C85E47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과</w:t>
                                    </w:r>
                                  </w:sdtContent>
                                </w:sdt>
                              </w:p>
                              <w:p w:rsidR="003F1DF4" w:rsidRDefault="003F1DF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3F1DF4" w:rsidRDefault="008457DC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20674125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85E47" w:rsidRPr="00C85E47">
                                      <w:t>2012154021</w:t>
                                    </w:r>
                                    <w:r w:rsidR="00C85E47">
                                      <w:rPr>
                                        <w:rFonts w:hint="eastAsia"/>
                                      </w:rPr>
                                      <w:t>문</w:t>
                                    </w:r>
                                    <w:r w:rsidR="00C85E47">
                                      <w:t>동선</w:t>
                                    </w:r>
                                    <w:r w:rsidR="00C85E47">
                                      <w:rPr>
                                        <w:rFonts w:hint="eastAsia"/>
                                      </w:rPr>
                                      <w:t xml:space="preserve">, 2012152014 </w:t>
                                    </w:r>
                                    <w:r w:rsidR="00C85E47">
                                      <w:rPr>
                                        <w:rFonts w:hint="eastAsia"/>
                                      </w:rPr>
                                      <w:t>박</w:t>
                                    </w:r>
                                    <w:r w:rsidR="00C85E47">
                                      <w:t>경재</w:t>
                                    </w:r>
                                  </w:sdtContent>
                                </w:sdt>
                              </w:p>
                              <w:p w:rsidR="003F1DF4" w:rsidRDefault="009808C0">
                                <w:pPr>
                                  <w:pStyle w:val="af0"/>
                                  <w:spacing w:line="276" w:lineRule="auto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임</w:t>
                                </w:r>
                                <w:r>
                                  <w:t>베디드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시</w:t>
                                </w:r>
                                <w:r>
                                  <w:t>스템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3F1DF4" w:rsidRDefault="008457D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85E4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컴</w:t>
                              </w:r>
                              <w:r w:rsidR="00C85E47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퓨터공학</w:t>
                              </w:r>
                              <w:r w:rsidR="00C85E47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과</w:t>
                              </w:r>
                            </w:sdtContent>
                          </w:sdt>
                        </w:p>
                        <w:p w:rsidR="003F1DF4" w:rsidRDefault="003F1D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3F1DF4" w:rsidRDefault="008457DC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20674125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85E47" w:rsidRPr="00C85E47">
                                <w:t>2012154021</w:t>
                              </w:r>
                              <w:r w:rsidR="00C85E47">
                                <w:rPr>
                                  <w:rFonts w:hint="eastAsia"/>
                                </w:rPr>
                                <w:t>문</w:t>
                              </w:r>
                              <w:r w:rsidR="00C85E47">
                                <w:t>동선</w:t>
                              </w:r>
                              <w:r w:rsidR="00C85E47">
                                <w:rPr>
                                  <w:rFonts w:hint="eastAsia"/>
                                </w:rPr>
                                <w:t xml:space="preserve">, 2012152014 </w:t>
                              </w:r>
                              <w:r w:rsidR="00C85E47">
                                <w:rPr>
                                  <w:rFonts w:hint="eastAsia"/>
                                </w:rPr>
                                <w:t>박</w:t>
                              </w:r>
                              <w:r w:rsidR="00C85E47">
                                <w:t>경재</w:t>
                              </w:r>
                            </w:sdtContent>
                          </w:sdt>
                        </w:p>
                        <w:p w:rsidR="003F1DF4" w:rsidRDefault="009808C0">
                          <w:pPr>
                            <w:pStyle w:val="af0"/>
                            <w:spacing w:line="276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임</w:t>
                          </w:r>
                          <w:r>
                            <w:t>베디드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시</w:t>
                          </w:r>
                          <w:r>
                            <w:t>스템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63C95">
            <w:br w:type="page"/>
          </w:r>
        </w:sdtContent>
      </w:sdt>
    </w:p>
    <w:p w:rsidR="003F1DF4" w:rsidRDefault="008457DC">
      <w:pPr>
        <w:pStyle w:val="a4"/>
        <w:rPr>
          <w:smallCaps w:val="0"/>
        </w:rPr>
      </w:pPr>
      <w:sdt>
        <w:sdtPr>
          <w:rPr>
            <w:rFonts w:hint="eastAsia"/>
            <w:smallCaps w:val="0"/>
          </w:rPr>
          <w:alias w:val="제목"/>
          <w:tag w:val="제목"/>
          <w:id w:val="11808329"/>
          <w:placeholder>
            <w:docPart w:val="0A515A5FB0E74FF7894BFF04FB1FABD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8328F">
            <w:rPr>
              <w:rFonts w:hint="eastAsia"/>
              <w:smallCaps w:val="0"/>
            </w:rPr>
            <w:t>프로젝트</w:t>
          </w:r>
          <w:r w:rsidR="0018328F">
            <w:rPr>
              <w:rFonts w:hint="eastAsia"/>
              <w:smallCaps w:val="0"/>
            </w:rPr>
            <w:t xml:space="preserve"> </w:t>
          </w:r>
          <w:r w:rsidR="0018328F">
            <w:rPr>
              <w:rFonts w:hint="eastAsia"/>
              <w:smallCaps w:val="0"/>
            </w:rPr>
            <w:t>제안서</w:t>
          </w:r>
        </w:sdtContent>
      </w:sdt>
    </w:p>
    <w:p w:rsidR="00C85E47" w:rsidRDefault="00AC7DBF" w:rsidP="00C85E47">
      <w:r>
        <w:rPr>
          <w:noProof/>
        </w:rPr>
        <w:drawing>
          <wp:inline distT="0" distB="0" distL="0" distR="0">
            <wp:extent cx="5753100" cy="1143000"/>
            <wp:effectExtent l="0" t="0" r="0" b="0"/>
            <wp:docPr id="3" name="그림 1" descr="C:\Users\Administrator\AppData\Local\Microsoft\Windows\INetCache\Content.Word\Pictionar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Pictionary_log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E47" w:rsidRDefault="00C85E47" w:rsidP="00C85E47"/>
    <w:p w:rsidR="00C85E47" w:rsidRDefault="00C85E47" w:rsidP="00C85E47">
      <w:r>
        <w:rPr>
          <w:rFonts w:hint="eastAsia"/>
        </w:rPr>
        <w:t>픽셔너리란</w:t>
      </w:r>
      <w:r>
        <w:rPr>
          <w:rFonts w:hint="eastAsia"/>
        </w:rPr>
        <w:t xml:space="preserve"> </w:t>
      </w:r>
      <w:r>
        <w:t>1985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출시된</w:t>
      </w:r>
      <w:r>
        <w:rPr>
          <w:rFonts w:hint="eastAsia"/>
        </w:rPr>
        <w:t xml:space="preserve"> </w:t>
      </w:r>
      <w:r>
        <w:rPr>
          <w:rFonts w:hint="eastAsia"/>
        </w:rPr>
        <w:t>보드</w:t>
      </w:r>
      <w:r>
        <w:rPr>
          <w:rFonts w:hint="eastAsia"/>
        </w:rPr>
        <w:t xml:space="preserve"> </w:t>
      </w:r>
      <w:r>
        <w:rPr>
          <w:rFonts w:hint="eastAsia"/>
        </w:rPr>
        <w:t>게임이다</w:t>
      </w:r>
      <w:r>
        <w:rPr>
          <w:rFonts w:hint="eastAsia"/>
        </w:rPr>
        <w:t>.</w:t>
      </w:r>
      <w:r>
        <w:t xml:space="preserve"> </w:t>
      </w:r>
      <w:r w:rsidR="00D37745">
        <w:rPr>
          <w:rFonts w:hint="eastAsia"/>
        </w:rPr>
        <w:t>게임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방법은</w:t>
      </w:r>
      <w:r w:rsidR="00D37745">
        <w:rPr>
          <w:rFonts w:hint="eastAsia"/>
        </w:rPr>
        <w:t xml:space="preserve"> 2</w:t>
      </w:r>
      <w:r w:rsidR="00D37745">
        <w:rPr>
          <w:rFonts w:hint="eastAsia"/>
        </w:rPr>
        <w:t>명부터</w:t>
      </w:r>
      <w:r w:rsidR="00D37745">
        <w:rPr>
          <w:rFonts w:hint="eastAsia"/>
        </w:rPr>
        <w:t xml:space="preserve"> </w:t>
      </w:r>
      <w:r w:rsidR="00D37745">
        <w:t>n</w:t>
      </w:r>
      <w:r w:rsidR="00D37745">
        <w:rPr>
          <w:rFonts w:hint="eastAsia"/>
        </w:rPr>
        <w:t>명까지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진행한다</w:t>
      </w:r>
      <w:r w:rsidR="00D37745">
        <w:rPr>
          <w:rFonts w:hint="eastAsia"/>
        </w:rPr>
        <w:t>.</w:t>
      </w:r>
      <w:r w:rsidR="00D37745">
        <w:t xml:space="preserve"> </w:t>
      </w:r>
      <w:r w:rsidR="00D37745">
        <w:rPr>
          <w:rFonts w:hint="eastAsia"/>
        </w:rPr>
        <w:t>술래가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한명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정해지면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인물</w:t>
      </w:r>
      <w:r w:rsidR="00D37745">
        <w:rPr>
          <w:rFonts w:hint="eastAsia"/>
        </w:rPr>
        <w:t>,</w:t>
      </w:r>
      <w:r w:rsidR="00D37745">
        <w:t xml:space="preserve"> </w:t>
      </w:r>
      <w:r w:rsidR="00D37745">
        <w:rPr>
          <w:rFonts w:hint="eastAsia"/>
        </w:rPr>
        <w:t>사자성어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등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무작위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키워드가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제시된다</w:t>
      </w:r>
      <w:r w:rsidR="00D37745">
        <w:rPr>
          <w:rFonts w:hint="eastAsia"/>
        </w:rPr>
        <w:t>.</w:t>
      </w:r>
      <w:r w:rsidR="00D37745">
        <w:t xml:space="preserve"> </w:t>
      </w:r>
      <w:r w:rsidR="00D37745">
        <w:rPr>
          <w:rFonts w:hint="eastAsia"/>
        </w:rPr>
        <w:t>술래가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제시된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단어를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그림으로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그린다</w:t>
      </w:r>
      <w:r w:rsidR="00D37745">
        <w:rPr>
          <w:rFonts w:hint="eastAsia"/>
        </w:rPr>
        <w:t>.</w:t>
      </w:r>
      <w:r w:rsidR="00D37745">
        <w:t xml:space="preserve"> </w:t>
      </w:r>
      <w:r w:rsidR="00D37745">
        <w:rPr>
          <w:rFonts w:hint="eastAsia"/>
        </w:rPr>
        <w:t>그러면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술래를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제외한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모든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사람이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그림을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보고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단어를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추측하는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게임이다</w:t>
      </w:r>
      <w:r w:rsidR="00D37745">
        <w:rPr>
          <w:rFonts w:hint="eastAsia"/>
        </w:rPr>
        <w:t>.</w:t>
      </w:r>
      <w:r w:rsidR="00D37745">
        <w:t xml:space="preserve"> </w:t>
      </w:r>
      <w:r w:rsidR="00D37745">
        <w:rPr>
          <w:rFonts w:hint="eastAsia"/>
        </w:rPr>
        <w:t>한국에서는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캐치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마인드라는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온라인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게임으로</w:t>
      </w:r>
      <w:r w:rsidR="00D37745">
        <w:rPr>
          <w:rFonts w:hint="eastAsia"/>
        </w:rPr>
        <w:t xml:space="preserve"> </w:t>
      </w:r>
      <w:r w:rsidR="00D37745">
        <w:rPr>
          <w:rFonts w:hint="eastAsia"/>
        </w:rPr>
        <w:t>유명하다</w:t>
      </w:r>
      <w:r w:rsidR="00D37745">
        <w:rPr>
          <w:rFonts w:hint="eastAsia"/>
        </w:rPr>
        <w:t>.</w:t>
      </w:r>
    </w:p>
    <w:p w:rsidR="00D37745" w:rsidRDefault="00D37745" w:rsidP="00C85E47"/>
    <w:p w:rsidR="00D37745" w:rsidRDefault="00D37745" w:rsidP="00D37745">
      <w:pPr>
        <w:pStyle w:val="a4"/>
      </w:pP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</w:p>
    <w:p w:rsidR="00D37745" w:rsidRDefault="00D37745" w:rsidP="00D37745">
      <w:pPr>
        <w:pStyle w:val="af7"/>
        <w:numPr>
          <w:ilvl w:val="0"/>
          <w:numId w:val="12"/>
        </w:numPr>
        <w:ind w:leftChars="0"/>
      </w:pPr>
      <w:r>
        <w:rPr>
          <w:rFonts w:hint="eastAsia"/>
        </w:rPr>
        <w:t>복잡하지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규모다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그려야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시각적인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, </w:t>
      </w:r>
      <w:r w:rsidRPr="00D37745">
        <w:rPr>
          <w:rFonts w:hint="eastAsia"/>
        </w:rPr>
        <w:t>그래픽적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구현요소로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인해서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새롭고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직관적이고</w:t>
      </w:r>
      <w:r w:rsidRPr="00D37745">
        <w:rPr>
          <w:rFonts w:hint="eastAsia"/>
        </w:rPr>
        <w:t xml:space="preserve"> </w:t>
      </w:r>
      <w:r>
        <w:rPr>
          <w:rFonts w:hint="eastAsia"/>
        </w:rPr>
        <w:t>참신하다</w:t>
      </w:r>
      <w:r>
        <w:rPr>
          <w:rFonts w:hint="eastAsia"/>
        </w:rPr>
        <w:t>.</w:t>
      </w:r>
    </w:p>
    <w:p w:rsidR="00D37745" w:rsidRPr="00D37745" w:rsidRDefault="00D37745" w:rsidP="00D37745">
      <w:pPr>
        <w:pStyle w:val="af7"/>
        <w:numPr>
          <w:ilvl w:val="0"/>
          <w:numId w:val="12"/>
        </w:numPr>
        <w:ind w:leftChars="0"/>
      </w:pPr>
      <w:r w:rsidRPr="00D37745">
        <w:rPr>
          <w:rFonts w:hint="eastAsia"/>
        </w:rPr>
        <w:t>대중적인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소재로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기존에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없던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것을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프로그램으로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구현하기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때문에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의미</w:t>
      </w:r>
      <w:r w:rsidRPr="00D37745"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D37745" w:rsidRDefault="00D37745" w:rsidP="00D37745">
      <w:pPr>
        <w:pStyle w:val="af7"/>
        <w:numPr>
          <w:ilvl w:val="0"/>
          <w:numId w:val="12"/>
        </w:numPr>
        <w:ind w:leftChars="0"/>
      </w:pPr>
      <w:r w:rsidRPr="00D37745">
        <w:rPr>
          <w:rFonts w:hint="eastAsia"/>
        </w:rPr>
        <w:t>동시에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다수</w:t>
      </w:r>
      <w:r w:rsidRPr="00D37745">
        <w:rPr>
          <w:rFonts w:hint="eastAsia"/>
        </w:rPr>
        <w:t>(</w:t>
      </w:r>
      <w:r w:rsidRPr="00D37745">
        <w:rPr>
          <w:rFonts w:hint="eastAsia"/>
        </w:rPr>
        <w:t>두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명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이상</w:t>
      </w:r>
      <w:r w:rsidRPr="00D37745">
        <w:rPr>
          <w:rFonts w:hint="eastAsia"/>
        </w:rPr>
        <w:t>)</w:t>
      </w:r>
      <w:r w:rsidRPr="00D37745">
        <w:rPr>
          <w:rFonts w:hint="eastAsia"/>
        </w:rPr>
        <w:t>의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이용자가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다수의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프로세스로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정보를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주고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받는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게임의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특성상</w:t>
      </w:r>
      <w:r w:rsidRPr="00D37745">
        <w:rPr>
          <w:rFonts w:hint="eastAsia"/>
        </w:rPr>
        <w:t xml:space="preserve"> </w:t>
      </w:r>
      <w:r>
        <w:rPr>
          <w:rFonts w:hint="eastAsia"/>
        </w:rPr>
        <w:t>네트워크</w:t>
      </w:r>
      <w:r w:rsidRPr="00D37745">
        <w:rPr>
          <w:rFonts w:hint="eastAsia"/>
        </w:rPr>
        <w:t>간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통신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기법을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적용하기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좋은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주제라고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판단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D37745" w:rsidRDefault="00D37745" w:rsidP="00C85E47"/>
    <w:p w:rsidR="00D37745" w:rsidRDefault="00D37745" w:rsidP="00D37745">
      <w:pPr>
        <w:pStyle w:val="a4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:rsidR="00D37745" w:rsidRDefault="00D37745" w:rsidP="00D37745">
      <w:pPr>
        <w:pStyle w:val="af7"/>
        <w:numPr>
          <w:ilvl w:val="0"/>
          <w:numId w:val="13"/>
        </w:numPr>
        <w:ind w:leftChars="0"/>
      </w:pPr>
      <w:r w:rsidRPr="00D37745">
        <w:rPr>
          <w:rFonts w:hint="eastAsia"/>
        </w:rPr>
        <w:t>서버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프로그램과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클라이언트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프로그램으로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분리</w:t>
      </w:r>
      <w:r w:rsidRPr="00D37745">
        <w:rPr>
          <w:rFonts w:hint="eastAsia"/>
        </w:rPr>
        <w:t xml:space="preserve"> (</w:t>
      </w:r>
      <w:r>
        <w:rPr>
          <w:rFonts w:hint="eastAsia"/>
        </w:rPr>
        <w:t>소켓</w:t>
      </w:r>
      <w:r>
        <w:rPr>
          <w:rFonts w:hint="eastAsia"/>
        </w:rPr>
        <w:t xml:space="preserve"> </w:t>
      </w:r>
      <w:r>
        <w:rPr>
          <w:rFonts w:hint="eastAsia"/>
        </w:rPr>
        <w:t>네트워크로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 w:rsidRPr="00D37745">
        <w:rPr>
          <w:rFonts w:hint="eastAsia"/>
        </w:rPr>
        <w:t>)</w:t>
      </w:r>
    </w:p>
    <w:p w:rsidR="00D37745" w:rsidRPr="00D37745" w:rsidRDefault="00D37745" w:rsidP="00D37745">
      <w:pPr>
        <w:pStyle w:val="af7"/>
        <w:numPr>
          <w:ilvl w:val="0"/>
          <w:numId w:val="13"/>
        </w:numPr>
        <w:ind w:leftChars="0"/>
      </w:pPr>
      <w:r w:rsidRPr="00D37745">
        <w:rPr>
          <w:rFonts w:hint="eastAsia"/>
        </w:rPr>
        <w:t>게임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플레이어는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클라이언트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프로그램으로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접속해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게임을</w:t>
      </w:r>
      <w:r w:rsidRPr="00D37745">
        <w:rPr>
          <w:rFonts w:hint="eastAsia"/>
        </w:rPr>
        <w:t xml:space="preserve"> </w:t>
      </w:r>
      <w:r w:rsidRPr="00D37745">
        <w:rPr>
          <w:rFonts w:hint="eastAsia"/>
        </w:rPr>
        <w:t>진행</w:t>
      </w:r>
      <w:r w:rsidR="00DF0223">
        <w:rPr>
          <w:rFonts w:hint="eastAsia"/>
        </w:rPr>
        <w:t>한다</w:t>
      </w:r>
      <w:r w:rsidR="00DF0223">
        <w:rPr>
          <w:rFonts w:hint="eastAsia"/>
        </w:rPr>
        <w:t>.</w:t>
      </w:r>
    </w:p>
    <w:p w:rsidR="00D37745" w:rsidRDefault="00DF0223" w:rsidP="00DF0223">
      <w:pPr>
        <w:pStyle w:val="af7"/>
        <w:numPr>
          <w:ilvl w:val="0"/>
          <w:numId w:val="13"/>
        </w:numPr>
        <w:ind w:leftChars="0"/>
      </w:pPr>
      <w:r w:rsidRPr="00DF0223">
        <w:rPr>
          <w:rFonts w:hint="eastAsia"/>
        </w:rPr>
        <w:t>서버는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전반적인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데이터를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관리하고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단어를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제시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F0223" w:rsidRDefault="00DF0223" w:rsidP="00DF0223">
      <w:pPr>
        <w:pStyle w:val="af7"/>
        <w:numPr>
          <w:ilvl w:val="0"/>
          <w:numId w:val="13"/>
        </w:numPr>
        <w:ind w:leftChars="0"/>
      </w:pPr>
      <w:r w:rsidRPr="00DF0223">
        <w:rPr>
          <w:rFonts w:hint="eastAsia"/>
        </w:rPr>
        <w:t>참가자는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차례대로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번갈아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가면서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제시된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단어를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다른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플레이어에게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그림으로</w:t>
      </w:r>
      <w:r w:rsidRPr="00DF0223"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DF0223" w:rsidRDefault="00DF0223" w:rsidP="00DF0223"/>
    <w:p w:rsidR="00DF0223" w:rsidRDefault="00DF0223" w:rsidP="00DF0223">
      <w:pPr>
        <w:pStyle w:val="a4"/>
      </w:pPr>
      <w:r>
        <w:lastRenderedPageBreak/>
        <w:t>GUI (</w:t>
      </w:r>
      <w:r w:rsidRPr="00DF0223">
        <w:t>Graphical User Interface</w:t>
      </w:r>
      <w:r>
        <w:t>)</w:t>
      </w:r>
    </w:p>
    <w:p w:rsidR="00DF0223" w:rsidRDefault="00DF0223" w:rsidP="00DF0223">
      <w:pPr>
        <w:pStyle w:val="af7"/>
        <w:numPr>
          <w:ilvl w:val="0"/>
          <w:numId w:val="13"/>
        </w:numPr>
        <w:ind w:leftChars="0"/>
      </w:pPr>
      <w:r w:rsidRPr="00DF0223">
        <w:rPr>
          <w:rFonts w:hint="eastAsia"/>
        </w:rPr>
        <w:t>그림을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그리는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게임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특징으로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인해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프로그램이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컨텐츠를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그래픽으로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나타내야</w:t>
      </w:r>
      <w:r w:rsidRPr="00DF0223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F0223" w:rsidRDefault="00DF0223" w:rsidP="00DF0223">
      <w:pPr>
        <w:pStyle w:val="af7"/>
        <w:numPr>
          <w:ilvl w:val="0"/>
          <w:numId w:val="13"/>
        </w:numPr>
        <w:ind w:leftChars="0"/>
      </w:pPr>
      <w:r w:rsidRPr="00DF0223">
        <w:rPr>
          <w:rFonts w:hint="eastAsia"/>
        </w:rPr>
        <w:t xml:space="preserve">Unix </w:t>
      </w:r>
      <w:r w:rsidRPr="00DF0223">
        <w:rPr>
          <w:rFonts w:hint="eastAsia"/>
        </w:rPr>
        <w:t>계열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운영체제에서의</w:t>
      </w:r>
      <w:r w:rsidRPr="00DF0223">
        <w:rPr>
          <w:rFonts w:hint="eastAsia"/>
        </w:rPr>
        <w:t xml:space="preserve"> GUI </w:t>
      </w:r>
      <w:r w:rsidRPr="00DF0223">
        <w:rPr>
          <w:rFonts w:hint="eastAsia"/>
        </w:rPr>
        <w:t>구현을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위한</w:t>
      </w:r>
      <w:r w:rsidRPr="00DF0223">
        <w:rPr>
          <w:rFonts w:hint="eastAsia"/>
        </w:rPr>
        <w:t xml:space="preserve"> X11 (</w:t>
      </w:r>
      <w:r w:rsidRPr="00DF0223">
        <w:rPr>
          <w:rFonts w:hint="eastAsia"/>
        </w:rPr>
        <w:t>윈도우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시스템</w:t>
      </w:r>
      <w:r w:rsidRPr="00DF0223">
        <w:rPr>
          <w:rFonts w:hint="eastAsia"/>
        </w:rPr>
        <w:t xml:space="preserve">) </w:t>
      </w:r>
      <w:r w:rsidRPr="00DF0223">
        <w:rPr>
          <w:rFonts w:hint="eastAsia"/>
        </w:rPr>
        <w:t>라이브러리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사용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DF0223" w:rsidRDefault="00DF0223" w:rsidP="00DF0223">
      <w:pPr>
        <w:pStyle w:val="af7"/>
        <w:numPr>
          <w:ilvl w:val="0"/>
          <w:numId w:val="13"/>
        </w:numPr>
        <w:ind w:leftChars="0"/>
      </w:pPr>
      <w:r w:rsidRPr="00DF0223">
        <w:rPr>
          <w:rFonts w:hint="eastAsia"/>
        </w:rPr>
        <w:t>프로그램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사용자는</w:t>
      </w:r>
      <w:r w:rsidRPr="00DF0223">
        <w:rPr>
          <w:rFonts w:hint="eastAsia"/>
        </w:rPr>
        <w:t xml:space="preserve"> SSH </w:t>
      </w:r>
      <w:r w:rsidRPr="00DF0223">
        <w:rPr>
          <w:rFonts w:hint="eastAsia"/>
        </w:rPr>
        <w:t>접속을</w:t>
      </w:r>
      <w:r w:rsidRPr="00DF0223">
        <w:rPr>
          <w:rFonts w:hint="eastAsia"/>
        </w:rPr>
        <w:t xml:space="preserve"> </w:t>
      </w:r>
      <w:r w:rsidRPr="00DF0223">
        <w:rPr>
          <w:rFonts w:hint="eastAsia"/>
        </w:rPr>
        <w:t>통해</w:t>
      </w:r>
      <w:r w:rsidRPr="00DF0223">
        <w:rPr>
          <w:rFonts w:hint="eastAsia"/>
        </w:rPr>
        <w:t xml:space="preserve"> GUI </w:t>
      </w:r>
      <w:r w:rsidRPr="00DF0223">
        <w:rPr>
          <w:rFonts w:hint="eastAsia"/>
        </w:rPr>
        <w:t>환경을</w:t>
      </w:r>
      <w:r w:rsidRPr="00DF0223"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DF0223" w:rsidRDefault="00DF0223" w:rsidP="00DF0223"/>
    <w:p w:rsidR="00290B3B" w:rsidRDefault="00290B3B" w:rsidP="00290B3B">
      <w:pPr>
        <w:pStyle w:val="a4"/>
      </w:pPr>
      <w:r>
        <w:rPr>
          <w:rFonts w:hint="eastAsia"/>
        </w:rPr>
        <w:t>X Window</w:t>
      </w:r>
    </w:p>
    <w:p w:rsidR="00DF0223" w:rsidRDefault="00290B3B" w:rsidP="00DF0223">
      <w:r>
        <w:rPr>
          <w:noProof/>
        </w:rPr>
        <w:drawing>
          <wp:inline distT="0" distB="0" distL="0" distR="0">
            <wp:extent cx="5753100" cy="3238500"/>
            <wp:effectExtent l="0" t="0" r="0" b="0"/>
            <wp:docPr id="1" name="그림 1" descr="C:\Users\Administrator\AppData\Local\Microsoft\Windows\INetCache\Content.Word\3X11Wall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3X11Wallpap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223" w:rsidRDefault="00290B3B" w:rsidP="00DF0223">
      <w:r>
        <w:rPr>
          <w:rFonts w:hint="eastAsia"/>
        </w:rPr>
        <w:t>리눅스</w:t>
      </w:r>
      <w:r>
        <w:rPr>
          <w:rFonts w:hint="eastAsia"/>
        </w:rPr>
        <w:t>/</w:t>
      </w:r>
      <w:r>
        <w:rPr>
          <w:rFonts w:hint="eastAsia"/>
        </w:rPr>
        <w:t>유닉스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 w:rsidRPr="00290B3B">
        <w:rPr>
          <w:rFonts w:hint="eastAsia"/>
        </w:rPr>
        <w:t>네트워크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지향</w:t>
      </w:r>
      <w:r w:rsidRPr="00290B3B">
        <w:rPr>
          <w:rFonts w:hint="eastAsia"/>
        </w:rPr>
        <w:t xml:space="preserve"> GUI </w:t>
      </w:r>
      <w:r w:rsidRPr="00290B3B">
        <w:rPr>
          <w:rFonts w:hint="eastAsia"/>
        </w:rPr>
        <w:t>환경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구현을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위한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소프트웨어</w:t>
      </w:r>
      <w:r w:rsidRPr="00290B3B">
        <w:rPr>
          <w:rFonts w:hint="eastAsia"/>
        </w:rPr>
        <w:t xml:space="preserve"> &amp; </w:t>
      </w:r>
      <w:r w:rsidRPr="00290B3B">
        <w:rPr>
          <w:rFonts w:hint="eastAsia"/>
        </w:rPr>
        <w:t>프로토콜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세트이다</w:t>
      </w:r>
      <w:r w:rsidRPr="00290B3B">
        <w:rPr>
          <w:rFonts w:hint="eastAsia"/>
        </w:rPr>
        <w:t xml:space="preserve">. </w:t>
      </w:r>
      <w:r w:rsidRPr="00290B3B">
        <w:rPr>
          <w:rFonts w:hint="eastAsia"/>
        </w:rPr>
        <w:t>서버</w:t>
      </w:r>
      <w:r w:rsidRPr="00290B3B">
        <w:rPr>
          <w:rFonts w:hint="eastAsia"/>
        </w:rPr>
        <w:t>/</w:t>
      </w:r>
      <w:r w:rsidRPr="00290B3B">
        <w:rPr>
          <w:rFonts w:hint="eastAsia"/>
        </w:rPr>
        <w:t>클라이언트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구조로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분리되어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작동되도록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설계되어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있다</w:t>
      </w:r>
      <w:r w:rsidRPr="00290B3B">
        <w:rPr>
          <w:rFonts w:hint="eastAsia"/>
        </w:rPr>
        <w:t xml:space="preserve">. </w:t>
      </w:r>
      <w:r w:rsidRPr="00290B3B">
        <w:rPr>
          <w:rFonts w:hint="eastAsia"/>
        </w:rPr>
        <w:t>따라서</w:t>
      </w:r>
      <w:r w:rsidRPr="00290B3B">
        <w:rPr>
          <w:rFonts w:hint="eastAsia"/>
        </w:rPr>
        <w:t xml:space="preserve"> X</w:t>
      </w:r>
      <w:r w:rsidRPr="00290B3B">
        <w:rPr>
          <w:rFonts w:hint="eastAsia"/>
        </w:rPr>
        <w:t>서버와</w:t>
      </w:r>
      <w:r w:rsidRPr="00290B3B">
        <w:rPr>
          <w:rFonts w:hint="eastAsia"/>
        </w:rPr>
        <w:t xml:space="preserve"> X</w:t>
      </w:r>
      <w:r w:rsidRPr="00290B3B">
        <w:rPr>
          <w:rFonts w:hint="eastAsia"/>
        </w:rPr>
        <w:t>클라이언트가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꼭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한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컴퓨터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내에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있을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필요는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없다</w:t>
      </w:r>
      <w:r w:rsidRPr="00290B3B">
        <w:rPr>
          <w:rFonts w:hint="eastAsia"/>
        </w:rPr>
        <w:t xml:space="preserve">. </w:t>
      </w:r>
      <w:r w:rsidRPr="00290B3B">
        <w:rPr>
          <w:rFonts w:hint="eastAsia"/>
        </w:rPr>
        <w:t>즉</w:t>
      </w:r>
      <w:r w:rsidRPr="00290B3B">
        <w:rPr>
          <w:rFonts w:hint="eastAsia"/>
        </w:rPr>
        <w:t xml:space="preserve">, </w:t>
      </w:r>
      <w:r w:rsidRPr="00290B3B">
        <w:rPr>
          <w:rFonts w:hint="eastAsia"/>
        </w:rPr>
        <w:t>네트워크를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통해</w:t>
      </w:r>
      <w:r w:rsidRPr="00290B3B">
        <w:rPr>
          <w:rFonts w:hint="eastAsia"/>
        </w:rPr>
        <w:t xml:space="preserve"> X</w:t>
      </w:r>
      <w:r w:rsidRPr="00290B3B">
        <w:rPr>
          <w:rFonts w:hint="eastAsia"/>
        </w:rPr>
        <w:t>클라이언트로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멀리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떨어진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곳에서도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접근이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가능하다</w:t>
      </w:r>
      <w:r w:rsidRPr="00290B3B">
        <w:rPr>
          <w:rFonts w:hint="eastAsia"/>
        </w:rPr>
        <w:t xml:space="preserve">. </w:t>
      </w:r>
      <w:r w:rsidRPr="00290B3B">
        <w:rPr>
          <w:rFonts w:hint="eastAsia"/>
        </w:rPr>
        <w:t>네트워크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프로토콜은</w:t>
      </w:r>
      <w:r w:rsidRPr="00290B3B">
        <w:rPr>
          <w:rFonts w:hint="eastAsia"/>
        </w:rPr>
        <w:t xml:space="preserve"> X</w:t>
      </w:r>
      <w:r w:rsidRPr="00290B3B">
        <w:rPr>
          <w:rFonts w:hint="eastAsia"/>
        </w:rPr>
        <w:t>프로토콜을</w:t>
      </w:r>
      <w:r w:rsidRPr="00290B3B">
        <w:rPr>
          <w:rFonts w:hint="eastAsia"/>
        </w:rPr>
        <w:t xml:space="preserve"> </w:t>
      </w:r>
      <w:r w:rsidRPr="00290B3B">
        <w:rPr>
          <w:rFonts w:hint="eastAsia"/>
        </w:rPr>
        <w:t>사용한다</w:t>
      </w:r>
      <w:r w:rsidRPr="00290B3B">
        <w:rPr>
          <w:rFonts w:hint="eastAsia"/>
        </w:rPr>
        <w:t>.</w:t>
      </w:r>
    </w:p>
    <w:p w:rsidR="00DF0223" w:rsidRDefault="00DF0223" w:rsidP="00DF0223"/>
    <w:p w:rsidR="00DF0223" w:rsidRDefault="00DF0223" w:rsidP="00DF0223"/>
    <w:p w:rsidR="00DF0223" w:rsidRDefault="00DF0223" w:rsidP="00DF0223"/>
    <w:p w:rsidR="00DF0223" w:rsidRPr="00C85E47" w:rsidRDefault="00DF0223" w:rsidP="00DF0223"/>
    <w:sectPr w:rsidR="00DF0223" w:rsidRPr="00C85E47">
      <w:footerReference w:type="even" r:id="rId13"/>
      <w:footerReference w:type="default" r:id="rId14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7DC" w:rsidRDefault="008457DC">
      <w:pPr>
        <w:spacing w:after="0" w:line="240" w:lineRule="auto"/>
      </w:pPr>
      <w:r>
        <w:separator/>
      </w:r>
    </w:p>
  </w:endnote>
  <w:endnote w:type="continuationSeparator" w:id="0">
    <w:p w:rsidR="008457DC" w:rsidRDefault="0084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DF4" w:rsidRDefault="00C63C9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F1DF4" w:rsidRDefault="008457D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32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프로젝트</w:t>
                              </w:r>
                              <w:r w:rsidR="001832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1832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제안서</w:t>
                              </w:r>
                            </w:sdtContent>
                          </w:sdt>
                          <w:r w:rsidR="00C63C9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85E4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2012154021</w:t>
                              </w:r>
                              <w:r w:rsidR="00C85E4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문동선</w:t>
                              </w:r>
                              <w:r w:rsidR="00C85E4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, 2012152014 </w:t>
                              </w:r>
                              <w:r w:rsidR="00C85E4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박경재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3F1DF4" w:rsidRDefault="00823A59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832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프로젝트</w:t>
                        </w:r>
                        <w:r w:rsidR="001832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1832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제안서</w:t>
                        </w:r>
                      </w:sdtContent>
                    </w:sdt>
                    <w:r w:rsidR="00C63C9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C63C9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85E4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2012154021</w:t>
                        </w:r>
                        <w:r w:rsidR="00C85E4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문동선</w:t>
                        </w:r>
                        <w:r w:rsidR="00C85E4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, 2012152014 </w:t>
                        </w:r>
                        <w:r w:rsidR="00C85E4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박경재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2939C9C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F1DF4" w:rsidRDefault="00C63C9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808C0" w:rsidRPr="009808C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3F1DF4" w:rsidRDefault="00C63C9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808C0" w:rsidRPr="009808C0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DF4" w:rsidRDefault="00C63C9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F1DF4" w:rsidRDefault="008457DC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832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프로젝트</w:t>
                              </w:r>
                              <w:r w:rsidR="001832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1832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제안서</w:t>
                              </w:r>
                            </w:sdtContent>
                          </w:sdt>
                          <w:r w:rsidR="00C63C9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85E4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2012154021</w:t>
                              </w:r>
                              <w:r w:rsidR="00C85E4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문동선</w:t>
                              </w:r>
                              <w:r w:rsidR="00C85E4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, 2012152014 </w:t>
                              </w:r>
                              <w:r w:rsidR="00C85E4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박경재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3F1DF4" w:rsidRDefault="00823A59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832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프로젝트</w:t>
                        </w:r>
                        <w:r w:rsidR="001832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1832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제안서</w:t>
                        </w:r>
                      </w:sdtContent>
                    </w:sdt>
                    <w:r w:rsidR="00C63C9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C63C9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85E4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2012154021</w:t>
                        </w:r>
                        <w:r w:rsidR="00C85E4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문동선</w:t>
                        </w:r>
                        <w:r w:rsidR="00C85E4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, 2012152014 </w:t>
                        </w:r>
                        <w:r w:rsidR="00C85E4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박경재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461B54F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3F1DF4" w:rsidRDefault="00C63C9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9808C0" w:rsidRPr="009808C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3F1DF4" w:rsidRDefault="00C63C9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9808C0" w:rsidRPr="009808C0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3F1DF4" w:rsidRDefault="003F1DF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7DC" w:rsidRDefault="008457DC">
      <w:pPr>
        <w:spacing w:after="0" w:line="240" w:lineRule="auto"/>
      </w:pPr>
      <w:r>
        <w:separator/>
      </w:r>
    </w:p>
  </w:footnote>
  <w:footnote w:type="continuationSeparator" w:id="0">
    <w:p w:rsidR="008457DC" w:rsidRDefault="00845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A324FE3"/>
    <w:multiLevelType w:val="hybridMultilevel"/>
    <w:tmpl w:val="024A271A"/>
    <w:lvl w:ilvl="0" w:tplc="99F4C27E">
      <w:start w:val="3"/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4123AA"/>
    <w:multiLevelType w:val="hybridMultilevel"/>
    <w:tmpl w:val="92C40326"/>
    <w:lvl w:ilvl="0" w:tplc="605C20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BE26AF"/>
    <w:multiLevelType w:val="hybridMultilevel"/>
    <w:tmpl w:val="B7C244AA"/>
    <w:lvl w:ilvl="0" w:tplc="83B05492">
      <w:numFmt w:val="bullet"/>
      <w:lvlText w:val="-"/>
      <w:lvlJc w:val="left"/>
      <w:pPr>
        <w:ind w:left="760" w:hanging="360"/>
      </w:pPr>
      <w:rPr>
        <w:rFonts w:ascii="Perpetua" w:eastAsiaTheme="minorEastAsia" w:hAnsi="Perpetu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47"/>
    <w:rsid w:val="0018328F"/>
    <w:rsid w:val="00290B3B"/>
    <w:rsid w:val="00332D23"/>
    <w:rsid w:val="003F1DF4"/>
    <w:rsid w:val="00537ECA"/>
    <w:rsid w:val="00823A59"/>
    <w:rsid w:val="008457DC"/>
    <w:rsid w:val="009808C0"/>
    <w:rsid w:val="009D76B2"/>
    <w:rsid w:val="00AC7DBF"/>
    <w:rsid w:val="00B16C1B"/>
    <w:rsid w:val="00C63C95"/>
    <w:rsid w:val="00C85E47"/>
    <w:rsid w:val="00D37745"/>
    <w:rsid w:val="00D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8E278"/>
  <w15:docId w15:val="{7A463CD3-95B0-43B8-9FCA-EBD351C6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C85E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515A5FB0E74FF7894BFF04FB1FABD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7C04EF-C285-40DF-BD90-F7E5450DA144}"/>
      </w:docPartPr>
      <w:docPartBody>
        <w:p w:rsidR="00E66D24" w:rsidRDefault="00740CDC">
          <w:pPr>
            <w:pStyle w:val="0A515A5FB0E74FF7894BFF04FB1FABDD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63653CAE8ED644189F84CCFFD5B044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E6B5BA-CADF-4A90-B596-3A3EBBFDA5A0}"/>
      </w:docPartPr>
      <w:docPartBody>
        <w:p w:rsidR="00E66D24" w:rsidRDefault="00740CDC">
          <w:pPr>
            <w:pStyle w:val="63653CAE8ED644189F84CCFFD5B0447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DF0E7DA09E8B413B8237DB3EE81A1C6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A36AD58-C63F-43BE-BCCF-3B5AF57571AC}"/>
      </w:docPartPr>
      <w:docPartBody>
        <w:p w:rsidR="00E66D24" w:rsidRDefault="00740CDC">
          <w:pPr>
            <w:pStyle w:val="DF0E7DA09E8B413B8237DB3EE81A1C62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DC"/>
    <w:rsid w:val="00010F9E"/>
    <w:rsid w:val="004719AE"/>
    <w:rsid w:val="00740CDC"/>
    <w:rsid w:val="00D17E59"/>
    <w:rsid w:val="00E66D24"/>
    <w:rsid w:val="00F7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515A5FB0E74FF7894BFF04FB1FABDD">
    <w:name w:val="0A515A5FB0E74FF7894BFF04FB1FABDD"/>
    <w:pPr>
      <w:widowControl w:val="0"/>
      <w:wordWrap w:val="0"/>
      <w:autoSpaceDE w:val="0"/>
      <w:autoSpaceDN w:val="0"/>
    </w:pPr>
  </w:style>
  <w:style w:type="paragraph" w:customStyle="1" w:styleId="87F460A5F42F4BBA8564D57356C37521">
    <w:name w:val="87F460A5F42F4BBA8564D57356C37521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63653CAE8ED644189F84CCFFD5B04476">
    <w:name w:val="63653CAE8ED644189F84CCFFD5B04476"/>
    <w:pPr>
      <w:widowControl w:val="0"/>
      <w:wordWrap w:val="0"/>
      <w:autoSpaceDE w:val="0"/>
      <w:autoSpaceDN w:val="0"/>
    </w:pPr>
  </w:style>
  <w:style w:type="paragraph" w:customStyle="1" w:styleId="DF0E7DA09E8B413B8237DB3EE81A1C62">
    <w:name w:val="DF0E7DA09E8B413B8237DB3EE81A1C6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2012154021문동선, 2012152014 박경재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88F972-8016-45B6-B659-A0ACFEF3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51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아이디어 선정</vt:lpstr>
      <vt:lpstr/>
    </vt:vector>
  </TitlesOfParts>
  <Company>컴퓨터공학과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제안서</dc:title>
  <dc:subject>&lt;픽셔너리&gt; 제안서</dc:subject>
  <dc:creator>Registered User</dc:creator>
  <cp:keywords/>
  <dc:description/>
  <cp:lastModifiedBy>Registered User</cp:lastModifiedBy>
  <cp:revision>6</cp:revision>
  <dcterms:created xsi:type="dcterms:W3CDTF">2016-12-12T17:02:00Z</dcterms:created>
  <dcterms:modified xsi:type="dcterms:W3CDTF">2016-12-12T19:36:00Z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